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27" w:rsidRPr="00133D9D" w:rsidRDefault="008065E6" w:rsidP="008065E6">
      <w:pPr>
        <w:pStyle w:val="Heading1"/>
        <w:rPr>
          <w:b/>
          <w:color w:val="0070C0"/>
          <w:sz w:val="40"/>
          <w:szCs w:val="40"/>
          <w:u w:val="single"/>
        </w:rPr>
      </w:pPr>
      <w:r w:rsidRPr="00133D9D">
        <w:rPr>
          <w:b/>
          <w:color w:val="0070C0"/>
          <w:sz w:val="40"/>
          <w:szCs w:val="40"/>
          <w:u w:val="single"/>
        </w:rPr>
        <w:t>Requirement List</w:t>
      </w:r>
      <w:bookmarkStart w:id="0" w:name="_GoBack"/>
      <w:bookmarkEnd w:id="0"/>
    </w:p>
    <w:p w:rsidR="008065E6" w:rsidRDefault="008065E6" w:rsidP="008065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961"/>
        <w:gridCol w:w="2784"/>
      </w:tblGrid>
      <w:tr w:rsidR="008065E6" w:rsidTr="00773EE5">
        <w:tc>
          <w:tcPr>
            <w:tcW w:w="1271" w:type="dxa"/>
          </w:tcPr>
          <w:p w:rsidR="008065E6" w:rsidRPr="008065E6" w:rsidRDefault="008065E6" w:rsidP="008065E6">
            <w:pPr>
              <w:rPr>
                <w:b/>
                <w:sz w:val="24"/>
                <w:szCs w:val="24"/>
              </w:rPr>
            </w:pPr>
            <w:r w:rsidRPr="008065E6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4961" w:type="dxa"/>
          </w:tcPr>
          <w:p w:rsidR="008065E6" w:rsidRPr="008065E6" w:rsidRDefault="008065E6" w:rsidP="008065E6">
            <w:pPr>
              <w:rPr>
                <w:b/>
                <w:sz w:val="24"/>
                <w:szCs w:val="24"/>
              </w:rPr>
            </w:pPr>
            <w:r w:rsidRPr="008065E6"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2784" w:type="dxa"/>
          </w:tcPr>
          <w:p w:rsidR="008065E6" w:rsidRPr="008065E6" w:rsidRDefault="008065E6" w:rsidP="008065E6">
            <w:pPr>
              <w:rPr>
                <w:b/>
                <w:sz w:val="24"/>
                <w:szCs w:val="24"/>
              </w:rPr>
            </w:pPr>
            <w:r w:rsidRPr="008065E6">
              <w:rPr>
                <w:b/>
                <w:sz w:val="24"/>
                <w:szCs w:val="24"/>
              </w:rPr>
              <w:t>Function</w:t>
            </w:r>
          </w:p>
        </w:tc>
      </w:tr>
      <w:tr w:rsidR="008065E6" w:rsidTr="00773EE5">
        <w:tc>
          <w:tcPr>
            <w:tcW w:w="1271" w:type="dxa"/>
          </w:tcPr>
          <w:p w:rsidR="008065E6" w:rsidRDefault="008065E6" w:rsidP="008065E6">
            <w:r>
              <w:t>1</w:t>
            </w:r>
          </w:p>
        </w:tc>
        <w:tc>
          <w:tcPr>
            <w:tcW w:w="4961" w:type="dxa"/>
          </w:tcPr>
          <w:p w:rsidR="008065E6" w:rsidRDefault="00332C4A" w:rsidP="008065E6">
            <w:r>
              <w:t>The log in is needed so that the system has a reference to the customers email</w:t>
            </w:r>
          </w:p>
        </w:tc>
        <w:tc>
          <w:tcPr>
            <w:tcW w:w="2784" w:type="dxa"/>
          </w:tcPr>
          <w:p w:rsidR="008065E6" w:rsidRDefault="00C96897" w:rsidP="008065E6">
            <w:proofErr w:type="spellStart"/>
            <w:r>
              <w:t>GetLogin</w:t>
            </w:r>
            <w:proofErr w:type="spellEnd"/>
            <w:r>
              <w:t>()</w:t>
            </w:r>
            <w:r w:rsidR="00773EE5">
              <w:t xml:space="preserve"> </w:t>
            </w:r>
          </w:p>
        </w:tc>
      </w:tr>
      <w:tr w:rsidR="008065E6" w:rsidTr="00773EE5">
        <w:tc>
          <w:tcPr>
            <w:tcW w:w="1271" w:type="dxa"/>
          </w:tcPr>
          <w:p w:rsidR="008065E6" w:rsidRDefault="008065E6" w:rsidP="008065E6">
            <w:r>
              <w:t>2</w:t>
            </w:r>
          </w:p>
        </w:tc>
        <w:tc>
          <w:tcPr>
            <w:tcW w:w="4961" w:type="dxa"/>
          </w:tcPr>
          <w:p w:rsidR="008065E6" w:rsidRDefault="00332C4A" w:rsidP="008065E6">
            <w:r>
              <w:t>The users profile is required for the system to be able to access the users purchase history and ge</w:t>
            </w:r>
            <w:r w:rsidR="007336A9">
              <w:t>neral details e.g.</w:t>
            </w:r>
            <w:r>
              <w:t xml:space="preserve"> billing address… </w:t>
            </w:r>
          </w:p>
        </w:tc>
        <w:tc>
          <w:tcPr>
            <w:tcW w:w="2784" w:type="dxa"/>
          </w:tcPr>
          <w:p w:rsidR="008065E6" w:rsidRDefault="00C96897" w:rsidP="008065E6">
            <w:proofErr w:type="spellStart"/>
            <w:r>
              <w:t>EnterProfile</w:t>
            </w:r>
            <w:proofErr w:type="spellEnd"/>
            <w:r>
              <w:t>()</w:t>
            </w:r>
          </w:p>
        </w:tc>
      </w:tr>
      <w:tr w:rsidR="008065E6" w:rsidTr="00773EE5">
        <w:tc>
          <w:tcPr>
            <w:tcW w:w="1271" w:type="dxa"/>
          </w:tcPr>
          <w:p w:rsidR="008065E6" w:rsidRDefault="008065E6" w:rsidP="008065E6">
            <w:r>
              <w:t>3</w:t>
            </w:r>
          </w:p>
        </w:tc>
        <w:tc>
          <w:tcPr>
            <w:tcW w:w="4961" w:type="dxa"/>
          </w:tcPr>
          <w:p w:rsidR="008065E6" w:rsidRDefault="00332C4A" w:rsidP="008065E6">
            <w:r>
              <w:t>The user selecting the show is needed because there could be multiple shows on the system at one time</w:t>
            </w:r>
          </w:p>
        </w:tc>
        <w:tc>
          <w:tcPr>
            <w:tcW w:w="2784" w:type="dxa"/>
          </w:tcPr>
          <w:p w:rsidR="008065E6" w:rsidRDefault="00C96897" w:rsidP="008065E6">
            <w:proofErr w:type="spellStart"/>
            <w:r>
              <w:t>SelectShow</w:t>
            </w:r>
            <w:proofErr w:type="spellEnd"/>
            <w:r>
              <w:t>()</w:t>
            </w:r>
          </w:p>
        </w:tc>
      </w:tr>
      <w:tr w:rsidR="007336A9" w:rsidTr="00773EE5">
        <w:tc>
          <w:tcPr>
            <w:tcW w:w="1271" w:type="dxa"/>
          </w:tcPr>
          <w:p w:rsidR="007336A9" w:rsidRDefault="007336A9" w:rsidP="008065E6">
            <w:r>
              <w:t>4</w:t>
            </w:r>
          </w:p>
        </w:tc>
        <w:tc>
          <w:tcPr>
            <w:tcW w:w="4961" w:type="dxa"/>
          </w:tcPr>
          <w:p w:rsidR="007336A9" w:rsidRDefault="007336A9" w:rsidP="008065E6">
            <w:r>
              <w:t>Shows the customer what events are on in the venue from within a date range</w:t>
            </w:r>
          </w:p>
        </w:tc>
        <w:tc>
          <w:tcPr>
            <w:tcW w:w="2784" w:type="dxa"/>
          </w:tcPr>
          <w:p w:rsidR="007336A9" w:rsidRDefault="007336A9" w:rsidP="008065E6">
            <w:proofErr w:type="spellStart"/>
            <w:r>
              <w:t>DisplayShow</w:t>
            </w:r>
            <w:proofErr w:type="spellEnd"/>
            <w:r>
              <w:t>()</w:t>
            </w:r>
          </w:p>
        </w:tc>
      </w:tr>
      <w:tr w:rsidR="007336A9" w:rsidTr="00773EE5">
        <w:tc>
          <w:tcPr>
            <w:tcW w:w="1271" w:type="dxa"/>
          </w:tcPr>
          <w:p w:rsidR="007336A9" w:rsidRDefault="007336A9" w:rsidP="008065E6">
            <w:r>
              <w:t>5</w:t>
            </w:r>
          </w:p>
        </w:tc>
        <w:tc>
          <w:tcPr>
            <w:tcW w:w="4961" w:type="dxa"/>
          </w:tcPr>
          <w:p w:rsidR="007336A9" w:rsidRDefault="007336A9" w:rsidP="008065E6">
            <w:r>
              <w:t>An initialise will be needed within this system for the seating floor plan fields to be displayed</w:t>
            </w:r>
          </w:p>
        </w:tc>
        <w:tc>
          <w:tcPr>
            <w:tcW w:w="2784" w:type="dxa"/>
          </w:tcPr>
          <w:p w:rsidR="007336A9" w:rsidRDefault="007336A9" w:rsidP="008065E6">
            <w:r>
              <w:t>Initialise()</w:t>
            </w:r>
          </w:p>
        </w:tc>
      </w:tr>
      <w:tr w:rsidR="00F448FA" w:rsidTr="00773EE5">
        <w:tc>
          <w:tcPr>
            <w:tcW w:w="1271" w:type="dxa"/>
          </w:tcPr>
          <w:p w:rsidR="00F448FA" w:rsidRDefault="00F448FA" w:rsidP="008065E6">
            <w:r>
              <w:t>6</w:t>
            </w:r>
          </w:p>
        </w:tc>
        <w:tc>
          <w:tcPr>
            <w:tcW w:w="4961" w:type="dxa"/>
          </w:tcPr>
          <w:p w:rsidR="00F448FA" w:rsidRDefault="00F448FA" w:rsidP="008065E6">
            <w:r>
              <w:t>The system will need to be able to display the seating arrangement for the user to see.</w:t>
            </w:r>
          </w:p>
        </w:tc>
        <w:tc>
          <w:tcPr>
            <w:tcW w:w="2784" w:type="dxa"/>
          </w:tcPr>
          <w:p w:rsidR="00F448FA" w:rsidRDefault="00F448FA" w:rsidP="008065E6">
            <w:proofErr w:type="spellStart"/>
            <w:r>
              <w:t>DisplaySeats</w:t>
            </w:r>
            <w:proofErr w:type="spellEnd"/>
            <w:r>
              <w:t>()</w:t>
            </w:r>
          </w:p>
        </w:tc>
      </w:tr>
      <w:tr w:rsidR="008065E6" w:rsidTr="00773EE5">
        <w:tc>
          <w:tcPr>
            <w:tcW w:w="1271" w:type="dxa"/>
          </w:tcPr>
          <w:p w:rsidR="008065E6" w:rsidRDefault="00F448FA" w:rsidP="008065E6">
            <w:r>
              <w:t>7</w:t>
            </w:r>
          </w:p>
        </w:tc>
        <w:tc>
          <w:tcPr>
            <w:tcW w:w="4961" w:type="dxa"/>
          </w:tcPr>
          <w:p w:rsidR="008065E6" w:rsidRDefault="00332C4A" w:rsidP="008065E6">
            <w:r>
              <w:t>The system needs to locate the customers selected seat so then it can reserve the seat</w:t>
            </w:r>
          </w:p>
        </w:tc>
        <w:tc>
          <w:tcPr>
            <w:tcW w:w="2784" w:type="dxa"/>
          </w:tcPr>
          <w:p w:rsidR="008065E6" w:rsidRDefault="00E83379" w:rsidP="008065E6">
            <w:proofErr w:type="spellStart"/>
            <w:r>
              <w:t>GetSeat</w:t>
            </w:r>
            <w:proofErr w:type="spellEnd"/>
            <w:r w:rsidR="00C96897">
              <w:t>()</w:t>
            </w:r>
          </w:p>
        </w:tc>
      </w:tr>
      <w:tr w:rsidR="008065E6" w:rsidTr="00773EE5">
        <w:tc>
          <w:tcPr>
            <w:tcW w:w="1271" w:type="dxa"/>
          </w:tcPr>
          <w:p w:rsidR="008065E6" w:rsidRDefault="00F448FA" w:rsidP="008065E6">
            <w:r>
              <w:t>8</w:t>
            </w:r>
          </w:p>
        </w:tc>
        <w:tc>
          <w:tcPr>
            <w:tcW w:w="4961" w:type="dxa"/>
          </w:tcPr>
          <w:p w:rsidR="008065E6" w:rsidRDefault="00332C4A" w:rsidP="008065E6">
            <w:r>
              <w:t>In the checkout process the system will need the user to make a final decision on paying for the ticket(s) or deselecting them</w:t>
            </w:r>
          </w:p>
        </w:tc>
        <w:tc>
          <w:tcPr>
            <w:tcW w:w="2784" w:type="dxa"/>
          </w:tcPr>
          <w:p w:rsidR="008065E6" w:rsidRDefault="00C96897" w:rsidP="008065E6">
            <w:r>
              <w:t>Deselect/Pay()</w:t>
            </w:r>
          </w:p>
        </w:tc>
      </w:tr>
      <w:tr w:rsidR="008065E6" w:rsidTr="00773EE5">
        <w:tc>
          <w:tcPr>
            <w:tcW w:w="1271" w:type="dxa"/>
          </w:tcPr>
          <w:p w:rsidR="008065E6" w:rsidRDefault="00F448FA" w:rsidP="008065E6">
            <w:r>
              <w:t>9</w:t>
            </w:r>
          </w:p>
        </w:tc>
        <w:tc>
          <w:tcPr>
            <w:tcW w:w="4961" w:type="dxa"/>
          </w:tcPr>
          <w:p w:rsidR="008065E6" w:rsidRDefault="00332C4A" w:rsidP="008065E6">
            <w:r>
              <w:t>At the end of the users transaction they will of course need the ticket, so the system needs to give them a ticket that can be printed off</w:t>
            </w:r>
          </w:p>
        </w:tc>
        <w:tc>
          <w:tcPr>
            <w:tcW w:w="2784" w:type="dxa"/>
          </w:tcPr>
          <w:p w:rsidR="008065E6" w:rsidRDefault="00C96897" w:rsidP="00C96897">
            <w:proofErr w:type="spellStart"/>
            <w:r>
              <w:t>PrintTicket</w:t>
            </w:r>
            <w:proofErr w:type="spellEnd"/>
            <w:r>
              <w:t>()</w:t>
            </w:r>
          </w:p>
        </w:tc>
      </w:tr>
      <w:tr w:rsidR="00E83379" w:rsidTr="001B0C3B">
        <w:trPr>
          <w:trHeight w:val="547"/>
        </w:trPr>
        <w:tc>
          <w:tcPr>
            <w:tcW w:w="1271" w:type="dxa"/>
          </w:tcPr>
          <w:p w:rsidR="00E83379" w:rsidRDefault="00F448FA" w:rsidP="008065E6">
            <w:r>
              <w:t>10</w:t>
            </w:r>
          </w:p>
        </w:tc>
        <w:tc>
          <w:tcPr>
            <w:tcW w:w="4961" w:type="dxa"/>
          </w:tcPr>
          <w:p w:rsidR="00E83379" w:rsidRDefault="00332C4A" w:rsidP="008065E6">
            <w:r>
              <w:t xml:space="preserve">The system will need to recognise how many tickets and what show the customer has selected in order to give them a set final price </w:t>
            </w:r>
          </w:p>
        </w:tc>
        <w:tc>
          <w:tcPr>
            <w:tcW w:w="2784" w:type="dxa"/>
          </w:tcPr>
          <w:p w:rsidR="00E83379" w:rsidRDefault="00E83379" w:rsidP="00C96897">
            <w:proofErr w:type="spellStart"/>
            <w:r>
              <w:t>SetPrice</w:t>
            </w:r>
            <w:proofErr w:type="spellEnd"/>
            <w:r>
              <w:t>()</w:t>
            </w:r>
          </w:p>
        </w:tc>
      </w:tr>
    </w:tbl>
    <w:p w:rsidR="005413B7" w:rsidRDefault="005413B7" w:rsidP="008065E6"/>
    <w:p w:rsidR="00D923C5" w:rsidRDefault="00D923C5" w:rsidP="008065E6"/>
    <w:p w:rsidR="00D923C5" w:rsidRPr="008065E6" w:rsidRDefault="00D923C5" w:rsidP="008065E6"/>
    <w:sectPr w:rsidR="00D923C5" w:rsidRPr="00806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46"/>
    <w:rsid w:val="000C593E"/>
    <w:rsid w:val="00133D9D"/>
    <w:rsid w:val="001B0C3B"/>
    <w:rsid w:val="00332C4A"/>
    <w:rsid w:val="00372A44"/>
    <w:rsid w:val="004017E4"/>
    <w:rsid w:val="00512D26"/>
    <w:rsid w:val="005413B7"/>
    <w:rsid w:val="007336A9"/>
    <w:rsid w:val="00773EE5"/>
    <w:rsid w:val="008065E6"/>
    <w:rsid w:val="009A5FD6"/>
    <w:rsid w:val="00A058C6"/>
    <w:rsid w:val="00C62D84"/>
    <w:rsid w:val="00C96897"/>
    <w:rsid w:val="00D923C5"/>
    <w:rsid w:val="00DB1D46"/>
    <w:rsid w:val="00DD3DE3"/>
    <w:rsid w:val="00E83379"/>
    <w:rsid w:val="00F4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B8C585-3280-47A7-88B7-63D3B145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6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3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772470DC</Template>
  <TotalTime>128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New University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Luke Foster</cp:lastModifiedBy>
  <cp:revision>14</cp:revision>
  <dcterms:created xsi:type="dcterms:W3CDTF">2017-01-13T14:05:00Z</dcterms:created>
  <dcterms:modified xsi:type="dcterms:W3CDTF">2017-01-20T13:22:00Z</dcterms:modified>
</cp:coreProperties>
</file>