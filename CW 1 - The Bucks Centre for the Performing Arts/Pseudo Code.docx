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27" w:rsidRDefault="00B30CF6" w:rsidP="00DB5398">
      <w:pPr>
        <w:pStyle w:val="Heading1"/>
        <w:rPr>
          <w:b/>
          <w:sz w:val="36"/>
          <w:szCs w:val="36"/>
          <w:u w:val="single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6692EFBD" wp14:editId="353D7BB8">
            <wp:extent cx="5731510" cy="4944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B5398" w:rsidRPr="00DB5398">
        <w:rPr>
          <w:b/>
          <w:sz w:val="36"/>
          <w:szCs w:val="36"/>
          <w:u w:val="single"/>
        </w:rPr>
        <w:t xml:space="preserve">Pseudo Code </w:t>
      </w:r>
    </w:p>
    <w:p w:rsidR="00DB5398" w:rsidRDefault="00DB5398" w:rsidP="00DB5398"/>
    <w:p w:rsidR="00DB5398" w:rsidRDefault="003E3C12" w:rsidP="005D225F">
      <w:pPr>
        <w:pStyle w:val="Heading1"/>
        <w:spacing w:before="0" w:after="240" w:line="240" w:lineRule="auto"/>
        <w:rPr>
          <w:u w:val="single"/>
        </w:rPr>
      </w:pPr>
      <w:r>
        <w:rPr>
          <w:u w:val="single"/>
        </w:rPr>
        <w:t>Main.cpp</w:t>
      </w:r>
    </w:p>
    <w:p w:rsidR="005D225F" w:rsidRPr="005D225F" w:rsidRDefault="005D225F" w:rsidP="005D225F">
      <w:pPr>
        <w:spacing w:after="0" w:line="240" w:lineRule="auto"/>
        <w:rPr>
          <w:b/>
        </w:rPr>
      </w:pPr>
      <w:r w:rsidRPr="005D225F">
        <w:rPr>
          <w:b/>
        </w:rPr>
        <w:t xml:space="preserve">Include header files </w:t>
      </w:r>
    </w:p>
    <w:p w:rsidR="005D225F" w:rsidRDefault="005D225F" w:rsidP="005D225F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Main()</w:t>
      </w:r>
      <w:proofErr w:type="gramEnd"/>
    </w:p>
    <w:p w:rsidR="005D225F" w:rsidRDefault="005D225F" w:rsidP="005D225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Declare class variables </w:t>
      </w:r>
    </w:p>
    <w:p w:rsidR="003D6599" w:rsidRDefault="003D6599" w:rsidP="003D6599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Declare variables </w:t>
      </w:r>
    </w:p>
    <w:p w:rsidR="005D225F" w:rsidRDefault="005D225F" w:rsidP="005D225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Call functions in order </w:t>
      </w:r>
    </w:p>
    <w:p w:rsidR="005D225F" w:rsidRDefault="005D225F" w:rsidP="005D225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Pause</w:t>
      </w:r>
    </w:p>
    <w:p w:rsidR="003E3C12" w:rsidRPr="005D225F" w:rsidRDefault="005D225F" w:rsidP="005D225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Return EXIT</w:t>
      </w:r>
      <w:r>
        <w:tab/>
      </w:r>
    </w:p>
    <w:p w:rsidR="003E3C12" w:rsidRPr="003E3C12" w:rsidRDefault="003E3C12" w:rsidP="005D225F">
      <w:pPr>
        <w:pStyle w:val="Heading1"/>
        <w:spacing w:before="0" w:after="240" w:line="240" w:lineRule="auto"/>
        <w:rPr>
          <w:u w:val="single"/>
        </w:rPr>
      </w:pPr>
      <w:proofErr w:type="spellStart"/>
      <w:r w:rsidRPr="003E3C12">
        <w:rPr>
          <w:u w:val="single"/>
        </w:rPr>
        <w:t>Customer.h</w:t>
      </w:r>
      <w:proofErr w:type="spellEnd"/>
    </w:p>
    <w:p w:rsidR="003E3C12" w:rsidRDefault="00E8404C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Customer::</w:t>
      </w:r>
      <w:proofErr w:type="spellStart"/>
      <w:r>
        <w:rPr>
          <w:b/>
          <w:sz w:val="24"/>
          <w:szCs w:val="24"/>
        </w:rPr>
        <w:t>GetLogin</w:t>
      </w:r>
      <w:proofErr w:type="spellEnd"/>
    </w:p>
    <w:p w:rsidR="00E8404C" w:rsidRDefault="005D225F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Prompt for and accept </w:t>
      </w:r>
      <w:r w:rsidR="002F0C5D">
        <w:rPr>
          <w:b/>
          <w:sz w:val="24"/>
          <w:szCs w:val="24"/>
        </w:rPr>
        <w:t>email and password</w:t>
      </w:r>
    </w:p>
    <w:p w:rsidR="00AD6F7A" w:rsidRDefault="005D225F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F0C5D">
        <w:rPr>
          <w:b/>
          <w:sz w:val="24"/>
          <w:szCs w:val="24"/>
        </w:rPr>
        <w:t>Store email and password</w:t>
      </w:r>
    </w:p>
    <w:p w:rsidR="005D75BF" w:rsidRDefault="005D75BF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Increment store variable</w:t>
      </w:r>
    </w:p>
    <w:p w:rsidR="005D225F" w:rsidRDefault="00AD6F7A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IF </w:t>
      </w:r>
      <w:r w:rsidR="005D75BF">
        <w:rPr>
          <w:b/>
          <w:sz w:val="24"/>
          <w:szCs w:val="24"/>
        </w:rPr>
        <w:t>not first customer</w:t>
      </w:r>
      <w:r w:rsidR="005D225F">
        <w:rPr>
          <w:b/>
          <w:sz w:val="24"/>
          <w:szCs w:val="24"/>
        </w:rPr>
        <w:t xml:space="preserve"> </w:t>
      </w:r>
    </w:p>
    <w:p w:rsidR="005D225F" w:rsidRDefault="00AD6F7A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95323">
        <w:rPr>
          <w:b/>
          <w:sz w:val="24"/>
          <w:szCs w:val="24"/>
        </w:rPr>
        <w:t>FOR counter goes from 0 to store variable</w:t>
      </w:r>
    </w:p>
    <w:p w:rsidR="00495323" w:rsidRDefault="0049532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entered login equals any stored logins</w:t>
      </w:r>
    </w:p>
    <w:p w:rsidR="00495323" w:rsidRDefault="0049532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Bool </w:t>
      </w:r>
      <w:r w:rsidR="00386437">
        <w:rPr>
          <w:b/>
          <w:sz w:val="24"/>
          <w:szCs w:val="24"/>
        </w:rPr>
        <w:t xml:space="preserve">check </w:t>
      </w:r>
      <w:r>
        <w:rPr>
          <w:b/>
          <w:sz w:val="24"/>
          <w:szCs w:val="24"/>
        </w:rPr>
        <w:t>variable equals true</w:t>
      </w:r>
    </w:p>
    <w:p w:rsidR="00AD6F7A" w:rsidRDefault="0049532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Set first customer bool to false</w:t>
      </w:r>
    </w:p>
    <w:p w:rsidR="00AD6F7A" w:rsidRDefault="0049532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8404C" w:rsidRDefault="00E8404C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Customer::</w:t>
      </w:r>
      <w:proofErr w:type="spellStart"/>
      <w:r>
        <w:rPr>
          <w:b/>
          <w:sz w:val="24"/>
          <w:szCs w:val="24"/>
        </w:rPr>
        <w:t>GetProfile</w:t>
      </w:r>
      <w:proofErr w:type="spellEnd"/>
      <w:r>
        <w:rPr>
          <w:b/>
          <w:sz w:val="24"/>
          <w:szCs w:val="24"/>
        </w:rPr>
        <w:t xml:space="preserve"> </w:t>
      </w:r>
    </w:p>
    <w:p w:rsidR="00386437" w:rsidRDefault="00386437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Declare variables </w:t>
      </w:r>
    </w:p>
    <w:p w:rsidR="00386437" w:rsidRDefault="00386437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IF check </w:t>
      </w: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is true</w:t>
      </w:r>
    </w:p>
    <w:p w:rsidR="00386437" w:rsidRDefault="00386437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Output “Welcome back customer”</w:t>
      </w:r>
    </w:p>
    <w:p w:rsidR="00386437" w:rsidRDefault="00386437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Prompt for and accept verification code</w:t>
      </w:r>
    </w:p>
    <w:p w:rsidR="00665090" w:rsidRDefault="00665090" w:rsidP="0066509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ELSE</w:t>
      </w:r>
    </w:p>
    <w:p w:rsidR="00386437" w:rsidRPr="00E8404C" w:rsidRDefault="00386437" w:rsidP="00665090">
      <w:pPr>
        <w:spacing w:line="24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Prompt for and accept</w:t>
      </w:r>
      <w:r w:rsidR="00665090">
        <w:rPr>
          <w:b/>
          <w:sz w:val="24"/>
          <w:szCs w:val="24"/>
        </w:rPr>
        <w:t xml:space="preserve"> new</w:t>
      </w:r>
      <w:r>
        <w:rPr>
          <w:b/>
          <w:sz w:val="24"/>
          <w:szCs w:val="24"/>
        </w:rPr>
        <w:t xml:space="preserve"> profile info</w:t>
      </w:r>
    </w:p>
    <w:p w:rsidR="0071395D" w:rsidRDefault="0071395D" w:rsidP="005D225F">
      <w:pPr>
        <w:pStyle w:val="Heading1"/>
        <w:spacing w:before="0" w:after="240" w:line="240" w:lineRule="auto"/>
        <w:rPr>
          <w:u w:val="single"/>
        </w:rPr>
      </w:pPr>
    </w:p>
    <w:p w:rsidR="0071395D" w:rsidRPr="0071395D" w:rsidRDefault="0071395D" w:rsidP="0071395D"/>
    <w:p w:rsidR="003E3C12" w:rsidRPr="003E3C12" w:rsidRDefault="003E3C12" w:rsidP="005D225F">
      <w:pPr>
        <w:pStyle w:val="Heading1"/>
        <w:spacing w:before="0" w:after="240" w:line="240" w:lineRule="auto"/>
        <w:rPr>
          <w:u w:val="single"/>
        </w:rPr>
      </w:pPr>
      <w:proofErr w:type="spellStart"/>
      <w:r w:rsidRPr="003E3C12">
        <w:rPr>
          <w:u w:val="single"/>
        </w:rPr>
        <w:t>Show.h</w:t>
      </w:r>
      <w:proofErr w:type="spellEnd"/>
    </w:p>
    <w:p w:rsidR="003E3C12" w:rsidRPr="00BF4FA0" w:rsidRDefault="00E8404C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Show::</w:t>
      </w:r>
      <w:proofErr w:type="spellStart"/>
      <w:r>
        <w:rPr>
          <w:b/>
          <w:sz w:val="24"/>
          <w:szCs w:val="24"/>
        </w:rPr>
        <w:t>SelectShow</w:t>
      </w:r>
      <w:proofErr w:type="spellEnd"/>
      <w:r>
        <w:rPr>
          <w:b/>
          <w:sz w:val="24"/>
          <w:szCs w:val="24"/>
        </w:rPr>
        <w:t xml:space="preserve"> </w:t>
      </w:r>
      <w:r w:rsidR="00BF4FA0">
        <w:t xml:space="preserve"> </w:t>
      </w:r>
    </w:p>
    <w:p w:rsidR="00551A95" w:rsidRDefault="00BF4FA0" w:rsidP="003D69F5">
      <w:pPr>
        <w:spacing w:line="240" w:lineRule="auto"/>
        <w:rPr>
          <w:b/>
          <w:sz w:val="24"/>
          <w:szCs w:val="24"/>
        </w:rPr>
      </w:pPr>
      <w:r>
        <w:tab/>
      </w:r>
      <w:r w:rsidR="003D69F5">
        <w:rPr>
          <w:b/>
          <w:sz w:val="24"/>
          <w:szCs w:val="24"/>
        </w:rPr>
        <w:t xml:space="preserve">IF first time displaying shows </w:t>
      </w:r>
    </w:p>
    <w:p w:rsidR="003D69F5" w:rsidRDefault="003D69F5" w:rsidP="003D69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Output events list </w:t>
      </w:r>
    </w:p>
    <w:p w:rsidR="003D69F5" w:rsidRDefault="003D69F5" w:rsidP="003D69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Prompt for and accept customer’s desired show</w:t>
      </w:r>
    </w:p>
    <w:p w:rsidR="003D69F5" w:rsidRDefault="003D69F5" w:rsidP="003D69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 not first time displaying shows</w:t>
      </w:r>
    </w:p>
    <w:p w:rsidR="003D69F5" w:rsidRDefault="003D69F5" w:rsidP="003D69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Call display show function</w:t>
      </w:r>
    </w:p>
    <w:p w:rsidR="003D69F5" w:rsidRDefault="003D69F5" w:rsidP="003D69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Set first time displaying shows bool variable to false</w:t>
      </w:r>
    </w:p>
    <w:p w:rsidR="0058420A" w:rsidRPr="00BF4FA0" w:rsidRDefault="0058420A" w:rsidP="003D69F5">
      <w:pPr>
        <w:spacing w:line="240" w:lineRule="auto"/>
        <w:rPr>
          <w:b/>
          <w:sz w:val="24"/>
          <w:szCs w:val="24"/>
        </w:rPr>
      </w:pPr>
    </w:p>
    <w:p w:rsidR="00E8404C" w:rsidRDefault="00E8404C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Show::</w:t>
      </w:r>
      <w:proofErr w:type="spellStart"/>
      <w:r>
        <w:rPr>
          <w:b/>
          <w:sz w:val="24"/>
          <w:szCs w:val="24"/>
        </w:rPr>
        <w:t>DisplayShow</w:t>
      </w:r>
      <w:proofErr w:type="spellEnd"/>
      <w:r>
        <w:rPr>
          <w:b/>
          <w:sz w:val="24"/>
          <w:szCs w:val="24"/>
        </w:rPr>
        <w:t xml:space="preserve"> </w:t>
      </w:r>
    </w:p>
    <w:p w:rsidR="00FC2A40" w:rsidRDefault="00551A95" w:rsidP="00AA480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A480D">
        <w:rPr>
          <w:b/>
          <w:sz w:val="24"/>
          <w:szCs w:val="24"/>
        </w:rPr>
        <w:t>SWITCH (Integer variable)</w:t>
      </w:r>
    </w:p>
    <w:p w:rsidR="00AA480D" w:rsidRDefault="00AA480D" w:rsidP="00AA480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CASE 1: Output ‘you have chosen first show’</w:t>
      </w:r>
    </w:p>
    <w:p w:rsidR="00AA480D" w:rsidRDefault="00AA480D" w:rsidP="00AA480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CASE 2: Output ‘you have chosen second show’</w:t>
      </w:r>
    </w:p>
    <w:p w:rsidR="00AA480D" w:rsidRDefault="00AA480D" w:rsidP="00AA480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CASE 3: Output ‘you have chosen third show’</w:t>
      </w:r>
    </w:p>
    <w:p w:rsidR="00AA480D" w:rsidRDefault="00AA480D" w:rsidP="00AA480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CASE 4: Output ‘you have chosen fourth show’</w:t>
      </w:r>
    </w:p>
    <w:p w:rsidR="00AA480D" w:rsidRDefault="00AA480D" w:rsidP="00AA480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  <w:t xml:space="preserve">DEFAULT: Output ‘Invalid input’, call to </w:t>
      </w:r>
      <w:proofErr w:type="spellStart"/>
      <w:r>
        <w:rPr>
          <w:b/>
          <w:sz w:val="24"/>
          <w:szCs w:val="24"/>
        </w:rPr>
        <w:t>SelectShow</w:t>
      </w:r>
      <w:proofErr w:type="spellEnd"/>
      <w:r>
        <w:rPr>
          <w:b/>
          <w:sz w:val="24"/>
          <w:szCs w:val="24"/>
        </w:rPr>
        <w:t xml:space="preserve"> function</w:t>
      </w:r>
    </w:p>
    <w:p w:rsidR="00AA480D" w:rsidRPr="00E8404C" w:rsidRDefault="00AA480D" w:rsidP="00AA480D">
      <w:pPr>
        <w:spacing w:line="240" w:lineRule="auto"/>
        <w:rPr>
          <w:b/>
          <w:sz w:val="24"/>
          <w:szCs w:val="24"/>
        </w:rPr>
      </w:pPr>
    </w:p>
    <w:p w:rsidR="003E3C12" w:rsidRPr="003E3C12" w:rsidRDefault="003E3C12" w:rsidP="005D225F">
      <w:pPr>
        <w:pStyle w:val="Heading1"/>
        <w:spacing w:before="0" w:after="240" w:line="240" w:lineRule="auto"/>
        <w:rPr>
          <w:u w:val="single"/>
        </w:rPr>
      </w:pPr>
      <w:proofErr w:type="spellStart"/>
      <w:r w:rsidRPr="003E3C12">
        <w:rPr>
          <w:u w:val="single"/>
        </w:rPr>
        <w:t>ShowSeat.h</w:t>
      </w:r>
      <w:proofErr w:type="spellEnd"/>
    </w:p>
    <w:p w:rsidR="00425D96" w:rsidRDefault="00425D96" w:rsidP="00125FEF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ShowSeat</w:t>
      </w:r>
      <w:proofErr w:type="spellEnd"/>
      <w:r>
        <w:rPr>
          <w:b/>
          <w:sz w:val="24"/>
          <w:szCs w:val="24"/>
        </w:rPr>
        <w:t>::Initialise</w:t>
      </w:r>
    </w:p>
    <w:p w:rsidR="00425D96" w:rsidRDefault="00425D96" w:rsidP="00125FE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FOR set up row width</w:t>
      </w:r>
    </w:p>
    <w:p w:rsidR="00425D96" w:rsidRDefault="00425D96" w:rsidP="00125FE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FOR set up column length</w:t>
      </w:r>
    </w:p>
    <w:p w:rsidR="00425D96" w:rsidRDefault="00425D96" w:rsidP="00125FE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Set A as value to fill field</w:t>
      </w:r>
    </w:p>
    <w:p w:rsidR="00425D96" w:rsidRDefault="00425D96" w:rsidP="00125FEF">
      <w:pPr>
        <w:spacing w:line="240" w:lineRule="auto"/>
        <w:rPr>
          <w:b/>
          <w:sz w:val="24"/>
          <w:szCs w:val="24"/>
        </w:rPr>
      </w:pPr>
    </w:p>
    <w:p w:rsidR="00125FEF" w:rsidRPr="00E8404C" w:rsidRDefault="00EE6D54" w:rsidP="00125FEF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ShowSeat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Display</w:t>
      </w:r>
      <w:r w:rsidR="00125FEF">
        <w:rPr>
          <w:b/>
          <w:sz w:val="24"/>
          <w:szCs w:val="24"/>
        </w:rPr>
        <w:t>Seats</w:t>
      </w:r>
      <w:proofErr w:type="spellEnd"/>
      <w:r w:rsidR="00125FEF">
        <w:rPr>
          <w:b/>
          <w:sz w:val="24"/>
          <w:szCs w:val="24"/>
        </w:rPr>
        <w:t xml:space="preserve">  </w:t>
      </w:r>
    </w:p>
    <w:p w:rsidR="00125FEF" w:rsidRDefault="00125FEF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Display </w:t>
      </w:r>
      <w:r w:rsidR="00425D96">
        <w:rPr>
          <w:b/>
          <w:sz w:val="24"/>
          <w:szCs w:val="24"/>
        </w:rPr>
        <w:t xml:space="preserve">column </w:t>
      </w:r>
      <w:r>
        <w:rPr>
          <w:b/>
          <w:sz w:val="24"/>
          <w:szCs w:val="24"/>
        </w:rPr>
        <w:t xml:space="preserve">heading </w:t>
      </w:r>
    </w:p>
    <w:p w:rsidR="00425D96" w:rsidRDefault="00425D96" w:rsidP="00425D96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the total rows </w:t>
      </w:r>
    </w:p>
    <w:p w:rsidR="00BC49EF" w:rsidRDefault="00BC49EF" w:rsidP="00425D96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Display row heading </w:t>
      </w:r>
    </w:p>
    <w:p w:rsidR="00425D96" w:rsidRDefault="00425D96" w:rsidP="00425D96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FOR the total columns</w:t>
      </w:r>
    </w:p>
    <w:p w:rsidR="00425D96" w:rsidRDefault="00425D96" w:rsidP="00425D96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Set spacing between A’s within field</w:t>
      </w:r>
    </w:p>
    <w:p w:rsidR="00C6265E" w:rsidRDefault="00C6265E" w:rsidP="005D225F">
      <w:pPr>
        <w:spacing w:line="240" w:lineRule="auto"/>
        <w:rPr>
          <w:b/>
          <w:sz w:val="24"/>
          <w:szCs w:val="24"/>
        </w:rPr>
      </w:pPr>
    </w:p>
    <w:p w:rsidR="003E3C12" w:rsidRDefault="00E8404C" w:rsidP="005D225F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ShowSeat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GetSeat</w:t>
      </w:r>
      <w:proofErr w:type="spellEnd"/>
    </w:p>
    <w:p w:rsidR="00125FEF" w:rsidRDefault="00231BA8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Prompt for and accept </w:t>
      </w:r>
      <w:r w:rsidR="00BC49EF">
        <w:rPr>
          <w:b/>
          <w:sz w:val="24"/>
          <w:szCs w:val="24"/>
        </w:rPr>
        <w:t>number of tickets</w:t>
      </w:r>
      <w:r>
        <w:rPr>
          <w:b/>
          <w:sz w:val="24"/>
          <w:szCs w:val="24"/>
        </w:rPr>
        <w:t xml:space="preserve"> </w:t>
      </w:r>
    </w:p>
    <w:p w:rsidR="00425D96" w:rsidRDefault="00C6265E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FOR the number of tickets</w:t>
      </w:r>
    </w:p>
    <w:p w:rsidR="00C6265E" w:rsidRDefault="00C6265E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Output current ticket customers selecting seat for</w:t>
      </w:r>
    </w:p>
    <w:p w:rsidR="00C6265E" w:rsidRDefault="00C6265E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Prompt for and accept desired seat row number and column number</w:t>
      </w:r>
    </w:p>
    <w:p w:rsidR="00C6265E" w:rsidRDefault="00C6265E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FOR check along row</w:t>
      </w:r>
    </w:p>
    <w:p w:rsidR="00C6265E" w:rsidRDefault="00C6265E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FOR check along column </w:t>
      </w:r>
    </w:p>
    <w:p w:rsidR="00C6265E" w:rsidRDefault="00C6265E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user seat input matches field currently scanning</w:t>
      </w:r>
    </w:p>
    <w:p w:rsidR="00C6265E" w:rsidRDefault="00C6265E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Replace A with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H</w:t>
      </w:r>
    </w:p>
    <w:p w:rsidR="00C6265E" w:rsidRDefault="00296C22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Return number of tickets variable</w:t>
      </w:r>
    </w:p>
    <w:p w:rsidR="008E0723" w:rsidRPr="00125FEF" w:rsidRDefault="008E0723" w:rsidP="005D225F">
      <w:pPr>
        <w:spacing w:line="240" w:lineRule="auto"/>
        <w:rPr>
          <w:b/>
          <w:sz w:val="24"/>
          <w:szCs w:val="24"/>
        </w:rPr>
      </w:pPr>
    </w:p>
    <w:p w:rsidR="003E3C12" w:rsidRDefault="003E3C12" w:rsidP="005D225F">
      <w:pPr>
        <w:pStyle w:val="Heading1"/>
        <w:spacing w:before="0" w:after="240" w:line="240" w:lineRule="auto"/>
        <w:rPr>
          <w:u w:val="single"/>
        </w:rPr>
      </w:pPr>
      <w:proofErr w:type="spellStart"/>
      <w:r w:rsidRPr="003E3C12">
        <w:rPr>
          <w:u w:val="single"/>
        </w:rPr>
        <w:t>Ticket.h</w:t>
      </w:r>
      <w:proofErr w:type="spellEnd"/>
    </w:p>
    <w:p w:rsidR="00E8404C" w:rsidRDefault="00E8404C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Ticket::</w:t>
      </w:r>
      <w:proofErr w:type="spellStart"/>
      <w:r>
        <w:rPr>
          <w:b/>
          <w:sz w:val="24"/>
          <w:szCs w:val="24"/>
        </w:rPr>
        <w:t>SetPrice</w:t>
      </w:r>
      <w:proofErr w:type="spellEnd"/>
    </w:p>
    <w:p w:rsidR="00E8404C" w:rsidRDefault="00231BA8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8E0723">
        <w:rPr>
          <w:b/>
          <w:sz w:val="24"/>
          <w:szCs w:val="24"/>
        </w:rPr>
        <w:t>Output customers number of tickets</w:t>
      </w:r>
    </w:p>
    <w:p w:rsidR="008E0723" w:rsidRDefault="008E072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Prompt for and accept quantity of child, student, adult and senior tickets</w:t>
      </w:r>
    </w:p>
    <w:p w:rsidR="008E0723" w:rsidRDefault="008E072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IF customer number of tickets matches quantity of c, s, a, &amp; s tickets</w:t>
      </w:r>
    </w:p>
    <w:p w:rsidR="008E0723" w:rsidRDefault="008E072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52DB3">
        <w:rPr>
          <w:b/>
          <w:sz w:val="24"/>
          <w:szCs w:val="24"/>
        </w:rPr>
        <w:t>Calculate total price</w:t>
      </w:r>
    </w:p>
    <w:p w:rsidR="00B52DB3" w:rsidRDefault="00B52DB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Output price to customer</w:t>
      </w:r>
    </w:p>
    <w:p w:rsidR="00B52DB3" w:rsidRDefault="00B52DB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ELSE IF number of tickets is too high in comparison</w:t>
      </w:r>
    </w:p>
    <w:p w:rsidR="00B52DB3" w:rsidRDefault="00B52DB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Output too many tickets</w:t>
      </w:r>
    </w:p>
    <w:p w:rsidR="00B52DB3" w:rsidRDefault="00B52DB3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Call set price function</w:t>
      </w:r>
    </w:p>
    <w:p w:rsidR="00B52DB3" w:rsidRDefault="00B52DB3" w:rsidP="00B52DB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ELSE IF number of tickets is too low in comparison</w:t>
      </w:r>
    </w:p>
    <w:p w:rsidR="00B52DB3" w:rsidRDefault="00B52DB3" w:rsidP="00B52DB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Output not selected enough tickets</w:t>
      </w:r>
    </w:p>
    <w:p w:rsidR="00B52DB3" w:rsidRDefault="00B52DB3" w:rsidP="00B52DB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Call set price function</w:t>
      </w:r>
    </w:p>
    <w:p w:rsidR="00B52DB3" w:rsidRDefault="00B52DB3" w:rsidP="00B52DB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ELSE</w:t>
      </w:r>
    </w:p>
    <w:p w:rsidR="00B52DB3" w:rsidRDefault="00B52DB3" w:rsidP="00B52DB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Output invalid input </w:t>
      </w:r>
    </w:p>
    <w:p w:rsidR="00B52DB3" w:rsidRDefault="00B52DB3" w:rsidP="00B52DB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Call set price function</w:t>
      </w:r>
    </w:p>
    <w:p w:rsidR="00B52DB3" w:rsidRDefault="00B52DB3" w:rsidP="005D225F">
      <w:pPr>
        <w:spacing w:line="240" w:lineRule="auto"/>
        <w:rPr>
          <w:b/>
          <w:sz w:val="24"/>
          <w:szCs w:val="24"/>
        </w:rPr>
      </w:pPr>
    </w:p>
    <w:p w:rsidR="000C22C5" w:rsidRDefault="000C22C5" w:rsidP="005D225F">
      <w:pPr>
        <w:spacing w:line="240" w:lineRule="auto"/>
        <w:rPr>
          <w:b/>
          <w:sz w:val="24"/>
          <w:szCs w:val="24"/>
        </w:rPr>
      </w:pPr>
    </w:p>
    <w:p w:rsidR="000C22C5" w:rsidRDefault="000C22C5" w:rsidP="005D225F">
      <w:pPr>
        <w:spacing w:line="240" w:lineRule="auto"/>
        <w:rPr>
          <w:b/>
          <w:sz w:val="24"/>
          <w:szCs w:val="24"/>
        </w:rPr>
      </w:pPr>
    </w:p>
    <w:p w:rsidR="00E8404C" w:rsidRDefault="00E8404C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Ticket::Deselect</w:t>
      </w:r>
    </w:p>
    <w:p w:rsidR="00E8404C" w:rsidRDefault="00231BA8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Prompt for </w:t>
      </w:r>
      <w:r w:rsidR="00815580">
        <w:rPr>
          <w:b/>
          <w:sz w:val="24"/>
          <w:szCs w:val="24"/>
        </w:rPr>
        <w:t>and accept whether customer still wants tickets</w:t>
      </w:r>
    </w:p>
    <w:p w:rsidR="00815580" w:rsidRDefault="00815580" w:rsidP="0081558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SWITCH (Integer variable)</w:t>
      </w:r>
    </w:p>
    <w:p w:rsidR="00815580" w:rsidRDefault="00815580" w:rsidP="0081558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CASE 1: Output customers decision to buy tickets</w:t>
      </w:r>
    </w:p>
    <w:p w:rsidR="00815580" w:rsidRDefault="00815580" w:rsidP="0081558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CASE 2: Output customers decision to not buy and exit console</w:t>
      </w:r>
    </w:p>
    <w:p w:rsidR="00815580" w:rsidRDefault="00815580" w:rsidP="0081558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DEFAULT: Output ‘Invalid input’, call to </w:t>
      </w:r>
      <w:proofErr w:type="gramStart"/>
      <w:r>
        <w:rPr>
          <w:b/>
          <w:sz w:val="24"/>
          <w:szCs w:val="24"/>
        </w:rPr>
        <w:t>Deselect</w:t>
      </w:r>
      <w:proofErr w:type="gramEnd"/>
      <w:r>
        <w:rPr>
          <w:b/>
          <w:sz w:val="24"/>
          <w:szCs w:val="24"/>
        </w:rPr>
        <w:t xml:space="preserve"> function</w:t>
      </w:r>
    </w:p>
    <w:p w:rsidR="00815580" w:rsidRDefault="00815580" w:rsidP="005D225F">
      <w:pPr>
        <w:spacing w:line="240" w:lineRule="auto"/>
        <w:rPr>
          <w:b/>
          <w:sz w:val="24"/>
          <w:szCs w:val="24"/>
        </w:rPr>
      </w:pPr>
    </w:p>
    <w:p w:rsidR="00E8404C" w:rsidRDefault="00E8404C" w:rsidP="005D22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Ticket::Pay</w:t>
      </w:r>
    </w:p>
    <w:p w:rsidR="00E8404C" w:rsidRDefault="00231BA8" w:rsidP="00E840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Prompt for</w:t>
      </w:r>
      <w:r w:rsidR="00572511">
        <w:rPr>
          <w:b/>
          <w:sz w:val="24"/>
          <w:szCs w:val="24"/>
        </w:rPr>
        <w:t xml:space="preserve"> and accept</w:t>
      </w:r>
      <w:r>
        <w:rPr>
          <w:b/>
          <w:sz w:val="24"/>
          <w:szCs w:val="24"/>
        </w:rPr>
        <w:t xml:space="preserve"> card details </w:t>
      </w:r>
    </w:p>
    <w:p w:rsidR="00572511" w:rsidRDefault="00572511" w:rsidP="00E8404C">
      <w:pPr>
        <w:rPr>
          <w:b/>
          <w:sz w:val="24"/>
          <w:szCs w:val="24"/>
        </w:rPr>
      </w:pPr>
    </w:p>
    <w:p w:rsidR="00E8404C" w:rsidRDefault="00E8404C" w:rsidP="00E8404C">
      <w:pPr>
        <w:rPr>
          <w:b/>
          <w:sz w:val="24"/>
          <w:szCs w:val="24"/>
        </w:rPr>
      </w:pPr>
      <w:r>
        <w:rPr>
          <w:b/>
          <w:sz w:val="24"/>
          <w:szCs w:val="24"/>
        </w:rPr>
        <w:t>Ticket::</w:t>
      </w:r>
      <w:proofErr w:type="spellStart"/>
      <w:r>
        <w:rPr>
          <w:b/>
          <w:sz w:val="24"/>
          <w:szCs w:val="24"/>
        </w:rPr>
        <w:t>PrintTicket</w:t>
      </w:r>
      <w:proofErr w:type="spellEnd"/>
    </w:p>
    <w:p w:rsidR="00231BA8" w:rsidRPr="00E8404C" w:rsidRDefault="00231BA8" w:rsidP="00E840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Display ticket</w:t>
      </w:r>
    </w:p>
    <w:sectPr w:rsidR="00231BA8" w:rsidRPr="00E8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C40" w:rsidRDefault="00121C40" w:rsidP="00C12609">
      <w:pPr>
        <w:spacing w:after="0" w:line="240" w:lineRule="auto"/>
      </w:pPr>
      <w:r>
        <w:separator/>
      </w:r>
    </w:p>
  </w:endnote>
  <w:endnote w:type="continuationSeparator" w:id="0">
    <w:p w:rsidR="00121C40" w:rsidRDefault="00121C40" w:rsidP="00C1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C40" w:rsidRDefault="00121C40" w:rsidP="00C12609">
      <w:pPr>
        <w:spacing w:after="0" w:line="240" w:lineRule="auto"/>
      </w:pPr>
      <w:r>
        <w:separator/>
      </w:r>
    </w:p>
  </w:footnote>
  <w:footnote w:type="continuationSeparator" w:id="0">
    <w:p w:rsidR="00121C40" w:rsidRDefault="00121C40" w:rsidP="00C12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98"/>
    <w:rsid w:val="000C22C5"/>
    <w:rsid w:val="00121C40"/>
    <w:rsid w:val="00125FEF"/>
    <w:rsid w:val="001D7382"/>
    <w:rsid w:val="00231BA8"/>
    <w:rsid w:val="00296C22"/>
    <w:rsid w:val="002E4BD2"/>
    <w:rsid w:val="002F0C5D"/>
    <w:rsid w:val="00386437"/>
    <w:rsid w:val="003D6599"/>
    <w:rsid w:val="003D69F5"/>
    <w:rsid w:val="003E3C12"/>
    <w:rsid w:val="004017E4"/>
    <w:rsid w:val="00425D96"/>
    <w:rsid w:val="00495323"/>
    <w:rsid w:val="00512D26"/>
    <w:rsid w:val="00524546"/>
    <w:rsid w:val="00551A95"/>
    <w:rsid w:val="00572511"/>
    <w:rsid w:val="0058420A"/>
    <w:rsid w:val="005D225F"/>
    <w:rsid w:val="005D75BF"/>
    <w:rsid w:val="00665090"/>
    <w:rsid w:val="006741D2"/>
    <w:rsid w:val="00692379"/>
    <w:rsid w:val="006A2E1A"/>
    <w:rsid w:val="006E3E92"/>
    <w:rsid w:val="0071395D"/>
    <w:rsid w:val="00815580"/>
    <w:rsid w:val="008C4FB6"/>
    <w:rsid w:val="008E0723"/>
    <w:rsid w:val="00946504"/>
    <w:rsid w:val="00991545"/>
    <w:rsid w:val="00A058C6"/>
    <w:rsid w:val="00AA480D"/>
    <w:rsid w:val="00AD6F7A"/>
    <w:rsid w:val="00B30CF6"/>
    <w:rsid w:val="00B52DB3"/>
    <w:rsid w:val="00BC49EF"/>
    <w:rsid w:val="00BF4FA0"/>
    <w:rsid w:val="00C12609"/>
    <w:rsid w:val="00C6265E"/>
    <w:rsid w:val="00DB5398"/>
    <w:rsid w:val="00E8404C"/>
    <w:rsid w:val="00EE6D54"/>
    <w:rsid w:val="00FC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D5D2"/>
  <w15:docId w15:val="{C4A7F750-0A0B-40FF-99F3-86057689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12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609"/>
  </w:style>
  <w:style w:type="paragraph" w:styleId="Footer">
    <w:name w:val="footer"/>
    <w:basedOn w:val="Normal"/>
    <w:link w:val="FooterChar"/>
    <w:uiPriority w:val="99"/>
    <w:unhideWhenUsed/>
    <w:rsid w:val="00C12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609"/>
  </w:style>
  <w:style w:type="paragraph" w:styleId="BalloonText">
    <w:name w:val="Balloon Text"/>
    <w:basedOn w:val="Normal"/>
    <w:link w:val="BalloonTextChar"/>
    <w:uiPriority w:val="99"/>
    <w:semiHidden/>
    <w:unhideWhenUsed/>
    <w:rsid w:val="00C12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772470DC</Template>
  <TotalTime>563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Luke Foster</cp:lastModifiedBy>
  <cp:revision>34</cp:revision>
  <cp:lastPrinted>2017-01-20T13:25:00Z</cp:lastPrinted>
  <dcterms:created xsi:type="dcterms:W3CDTF">2017-01-13T14:56:00Z</dcterms:created>
  <dcterms:modified xsi:type="dcterms:W3CDTF">2017-01-20T13:32:00Z</dcterms:modified>
</cp:coreProperties>
</file>